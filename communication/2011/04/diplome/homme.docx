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0B" w:rsidRPr="00E01592" w:rsidRDefault="008E004F">
      <w:pPr>
        <w:rPr>
          <w:lang w:val="fr-FR"/>
        </w:rPr>
      </w:pPr>
      <w:r w:rsidRPr="00115728">
        <w:rPr>
          <w:rFonts w:ascii="Times New Roman" w:hAnsi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.25pt;margin-top:18.6pt;width:147.75pt;height:164.9pt;z-index:251657728;visibility:visible;mso-wrap-edited:f;mso-wrap-distance-left:2.88pt;mso-wrap-distance-top:2.88pt;mso-wrap-distance-right:2.88pt;mso-wrap-distance-bottom:2.88pt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29;mso-column-margin:5.7pt" inset="2.85pt,2.85pt,2.85pt,0">
              <w:txbxContent>
                <w:p w:rsidR="008E1718" w:rsidRPr="008E004F" w:rsidRDefault="008E004F" w:rsidP="008E004F">
                  <w:r w:rsidRPr="008E004F">
                    <w:drawing>
                      <wp:inline distT="0" distB="0" distL="0" distR="0">
                        <wp:extent cx="1992589" cy="1963069"/>
                        <wp:effectExtent l="19050" t="0" r="7661" b="0"/>
                        <wp:docPr id="16" name="Image 11" descr="duchessfr_50mm_300dp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chessfr_50mm_300dpi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2589" cy="19630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w:pict>
          <v:shape id="_x0000_s1034" type="#_x0000_t202" style="position:absolute;margin-left:46.4pt;margin-top:289.15pt;width:591pt;height:156.8pt;z-index:251659776;visibility:visible;mso-wrap-edited:f;mso-wrap-distance-left:2.88pt;mso-wrap-distance-top:2.88pt;mso-wrap-distance-right:2.88pt;mso-wrap-distance-bottom:2.88pt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34;mso-column-margin:5.7pt" inset="2.85pt,2.85pt,2.85pt,0">
              <w:txbxContent>
                <w:p w:rsidR="00E01592" w:rsidRPr="008E004F" w:rsidRDefault="00E01592" w:rsidP="008E004F">
                  <w:pPr>
                    <w:pStyle w:val="Name"/>
                    <w:widowControl w:val="0"/>
                    <w:spacing w:line="240" w:lineRule="auto"/>
                    <w:rPr>
                      <w:rFonts w:ascii="Keelhauled BB" w:hAnsi="Keelhauled BB" w:cs="Kimberley"/>
                      <w:color w:val="3691AA" w:themeColor="accent2" w:themeShade="BF"/>
                      <w:sz w:val="120"/>
                      <w:szCs w:val="120"/>
                      <w:lang w:val="fr-FR"/>
                    </w:rPr>
                  </w:pPr>
                  <w:sdt>
                    <w:sdtPr>
                      <w:rPr>
                        <w:rFonts w:ascii="Keelhauled BB" w:hAnsi="Keelhauled BB" w:cs="Kimberley"/>
                        <w:color w:val="3691AA" w:themeColor="accent2" w:themeShade="BF"/>
                        <w:sz w:val="120"/>
                        <w:szCs w:val="120"/>
                        <w:lang w:val="fr-FR"/>
                      </w:rPr>
                      <w:id w:val="171107856"/>
                      <w:placeholder>
                        <w:docPart w:val="ABE5456E0F114EC0A3A2004CBEF6A2A7"/>
                      </w:placeholder>
                    </w:sdtPr>
                    <w:sdtContent>
                      <w:r w:rsidRPr="008E004F">
                        <w:rPr>
                          <w:rFonts w:ascii="Keelhauled BB" w:hAnsi="Keelhauled BB" w:cs="Kimberley"/>
                          <w:color w:val="3691AA" w:themeColor="accent2" w:themeShade="BF"/>
                          <w:sz w:val="120"/>
                          <w:szCs w:val="120"/>
                          <w:lang w:val="fr-FR"/>
                        </w:rPr>
                        <w:t>Gagnant du Trivial Java</w:t>
                      </w:r>
                    </w:sdtContent>
                  </w:sdt>
                  <w:r w:rsidRPr="008E004F">
                    <w:rPr>
                      <w:rFonts w:ascii="Yellowjacket" w:hAnsi="Yellowjacket" w:cs="Kimberley"/>
                      <w:color w:val="3691AA" w:themeColor="accent2" w:themeShade="BF"/>
                      <w:sz w:val="120"/>
                      <w:szCs w:val="120"/>
                      <w:lang w:val="fr-FR"/>
                    </w:rPr>
                    <w:t> </w:t>
                  </w:r>
                  <w:r w:rsidRPr="008E004F">
                    <w:rPr>
                      <w:rFonts w:ascii="Keelhauled BB" w:hAnsi="Keelhauled BB" w:cs="Kimberley"/>
                      <w:color w:val="3691AA" w:themeColor="accent2" w:themeShade="BF"/>
                      <w:sz w:val="120"/>
                      <w:szCs w:val="120"/>
                      <w:lang w:val="fr-FR"/>
                    </w:rPr>
                    <w:t>!</w:t>
                  </w:r>
                </w:p>
              </w:txbxContent>
            </v:textbox>
          </v:shape>
        </w:pict>
      </w:r>
      <w:r w:rsidR="00E01592">
        <w:rPr>
          <w:rFonts w:ascii="Times New Roman" w:hAnsi="Times New Roman"/>
          <w:noProof/>
          <w:sz w:val="24"/>
          <w:szCs w:val="24"/>
          <w:lang w:val="fr-FR" w:eastAsia="fr-FR"/>
        </w:rPr>
        <w:pict>
          <v:shape id="_x0000_s1035" type="#_x0000_t202" style="position:absolute;margin-left:224pt;margin-top:31.35pt;width:387.85pt;height:128.9pt;z-index:251660800;visibility:visible;mso-wrap-edited:f;mso-wrap-distance-left:2.88pt;mso-wrap-distance-top:2.88pt;mso-wrap-distance-right:2.88pt;mso-wrap-distance-bottom:2.88pt;v-text-anchor:bottom" filled="f" stroked="f" strokecolor="black [0]" strokeweight="0" insetpen="t" o:cliptowrap="t">
            <v:stroke>
              <o:left v:ext="view" color="black [0]" weight="0" joinstyle="miter" insetpen="t"/>
              <o:top v:ext="view" color="black [0]" weight="0" joinstyle="miter" insetpen="t"/>
              <o:right v:ext="view" color="black [0]" weight="0" joinstyle="miter" insetpen="t"/>
              <o:bottom v:ext="view" color="black [0]" weight="0" joinstyle="miter" insetpen="t"/>
              <o:column v:ext="view" color="black [0]"/>
            </v:stroke>
            <v:shadow color="#d2d2d2"/>
            <o:lock v:ext="edit" shapetype="t"/>
            <v:textbox style="mso-next-textbox:#_x0000_s1035;mso-column-margin:5.7pt" inset="2.85pt,2.85pt,2.85pt,2.85pt">
              <w:txbxContent>
                <w:p w:rsidR="00E01592" w:rsidRPr="008E004F" w:rsidRDefault="00E01592" w:rsidP="008E004F">
                  <w:pPr>
                    <w:pStyle w:val="Titre"/>
                    <w:widowControl w:val="0"/>
                    <w:spacing w:line="240" w:lineRule="auto"/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</w:pP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  <w:t>1</w:t>
                  </w: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vertAlign w:val="superscript"/>
                      <w:lang w:val="fr-FR"/>
                    </w:rPr>
                    <w:t>er</w:t>
                  </w: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  <w:t xml:space="preserve"> anniversaire </w:t>
                  </w:r>
                  <w:proofErr w:type="spellStart"/>
                  <w:r w:rsidRPr="008E004F">
                    <w:rPr>
                      <w:rFonts w:ascii="Keelhauled BB" w:hAnsi="Keelhauled BB"/>
                      <w:caps w:val="0"/>
                      <w:color w:val="99302F" w:themeColor="accent6" w:themeShade="BF"/>
                      <w:lang w:val="fr-FR"/>
                    </w:rPr>
                    <w:t>Duchess</w:t>
                  </w:r>
                  <w:proofErr w:type="spellEnd"/>
                  <w:r w:rsidRPr="008E004F">
                    <w:rPr>
                      <w:rFonts w:ascii="Keelhauled BB" w:hAnsi="Keelhauled BB"/>
                      <w:caps w:val="0"/>
                      <w:color w:val="99302F" w:themeColor="accent6" w:themeShade="BF"/>
                      <w:lang w:val="fr-FR"/>
                    </w:rPr>
                    <w:t xml:space="preserve"> France</w:t>
                  </w:r>
                  <w:r w:rsidRPr="008E004F">
                    <w:rPr>
                      <w:rFonts w:ascii="Century Gothic" w:hAnsi="Century Gothic"/>
                      <w:caps w:val="0"/>
                      <w:color w:val="99302F" w:themeColor="accent6" w:themeShade="BF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 w:rsidR="002B56B8" w:rsidRPr="00126133">
        <w:rPr>
          <w:noProof/>
          <w:lang w:val="fr-FR" w:eastAsia="fr-FR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409575</wp:posOffset>
            </wp:positionH>
            <wp:positionV relativeFrom="page">
              <wp:posOffset>361950</wp:posOffset>
            </wp:positionV>
            <wp:extent cx="9267825" cy="7124700"/>
            <wp:effectExtent l="19050" t="0" r="9525" b="0"/>
            <wp:wrapNone/>
            <wp:docPr id="2" name="Picture 0" descr="worlds_best_bor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s_best_border_1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B8">
        <w:rPr>
          <w:noProof/>
          <w:lang w:val="fr-FR" w:eastAsia="fr-FR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638175</wp:posOffset>
            </wp:positionH>
            <wp:positionV relativeFrom="page">
              <wp:posOffset>495300</wp:posOffset>
            </wp:positionV>
            <wp:extent cx="8910320" cy="6877050"/>
            <wp:effectExtent l="19050" t="0" r="5080" b="0"/>
            <wp:wrapNone/>
            <wp:docPr id="1" name="Picture 0" descr="worlds_best_bord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s_best_border_1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32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2A0B" w:rsidRPr="00E01592" w:rsidSect="00F349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Keelhauled BB">
    <w:panose1 w:val="020B0603050302020204"/>
    <w:charset w:val="00"/>
    <w:family w:val="swiss"/>
    <w:pitch w:val="variable"/>
    <w:sig w:usb0="00000203" w:usb1="00000000" w:usb2="00000000" w:usb3="00000000" w:csb0="00000005" w:csb1="00000000"/>
  </w:font>
  <w:font w:name="Kimberley">
    <w:panose1 w:val="02010A04020202080504"/>
    <w:charset w:val="00"/>
    <w:family w:val="auto"/>
    <w:pitch w:val="variable"/>
    <w:sig w:usb0="80000027" w:usb1="00000000" w:usb2="00000040" w:usb3="00000000" w:csb0="00000001" w:csb1="00000000"/>
  </w:font>
  <w:font w:name="Yellowjacket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attachedTemplate r:id="rId1"/>
  <w:stylePaneFormatFilter w:val="1021"/>
  <w:defaultTabStop w:val="720"/>
  <w:hyphenationZone w:val="425"/>
  <w:drawingGridHorizontalSpacing w:val="110"/>
  <w:displayHorizontalDrawingGridEvery w:val="2"/>
  <w:characterSpacingControl w:val="doNotCompress"/>
  <w:compat/>
  <w:rsids>
    <w:rsidRoot w:val="00E01592"/>
    <w:rsid w:val="00004CE9"/>
    <w:rsid w:val="00115728"/>
    <w:rsid w:val="00126133"/>
    <w:rsid w:val="00132A0B"/>
    <w:rsid w:val="001B4A6B"/>
    <w:rsid w:val="001D4507"/>
    <w:rsid w:val="002B56B8"/>
    <w:rsid w:val="00354966"/>
    <w:rsid w:val="004E7A56"/>
    <w:rsid w:val="005B0CB9"/>
    <w:rsid w:val="00655724"/>
    <w:rsid w:val="00784DFA"/>
    <w:rsid w:val="008E004F"/>
    <w:rsid w:val="008E1718"/>
    <w:rsid w:val="0098634D"/>
    <w:rsid w:val="00A84233"/>
    <w:rsid w:val="00BF308E"/>
    <w:rsid w:val="00D33E2E"/>
    <w:rsid w:val="00D40AC7"/>
    <w:rsid w:val="00E01592"/>
    <w:rsid w:val="00F3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9C9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uiPriority w:val="99"/>
    <w:semiHidden/>
    <w:unhideWhenUsed/>
    <w:rsid w:val="008E1718"/>
    <w:pPr>
      <w:spacing w:after="0" w:line="240" w:lineRule="auto"/>
      <w:jc w:val="center"/>
    </w:pPr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E1718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customStyle="1" w:styleId="Name">
    <w:name w:val="Name"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b/>
      <w:bCs/>
      <w:caps/>
      <w:color w:val="000000"/>
      <w:kern w:val="28"/>
      <w:sz w:val="132"/>
      <w:szCs w:val="132"/>
    </w:rPr>
  </w:style>
  <w:style w:type="paragraph" w:customStyle="1" w:styleId="Italics">
    <w:name w:val="Italics"/>
    <w:rsid w:val="008E1718"/>
    <w:pPr>
      <w:spacing w:after="0" w:line="240" w:lineRule="auto"/>
      <w:jc w:val="center"/>
    </w:pPr>
    <w:rPr>
      <w:rFonts w:ascii="Garamond" w:eastAsia="Times New Roman" w:hAnsi="Garamond" w:cs="Times New Roman"/>
      <w:i/>
      <w:iCs/>
      <w:color w:val="000000"/>
      <w:kern w:val="28"/>
      <w:sz w:val="32"/>
      <w:szCs w:val="32"/>
    </w:rPr>
  </w:style>
  <w:style w:type="paragraph" w:styleId="Titre">
    <w:name w:val="Title"/>
    <w:link w:val="TitreCar"/>
    <w:uiPriority w:val="10"/>
    <w:qFormat/>
    <w:rsid w:val="008E1718"/>
    <w:pPr>
      <w:spacing w:after="0" w:line="192" w:lineRule="auto"/>
      <w:jc w:val="center"/>
    </w:pPr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character" w:customStyle="1" w:styleId="TitreCar">
    <w:name w:val="Titre Car"/>
    <w:basedOn w:val="Policepardfaut"/>
    <w:link w:val="Titre"/>
    <w:uiPriority w:val="10"/>
    <w:rsid w:val="008E1718"/>
    <w:rPr>
      <w:rFonts w:ascii="Constantia" w:eastAsia="Times New Roman" w:hAnsi="Constantia" w:cs="Times New Roman"/>
      <w:caps/>
      <w:color w:val="000000"/>
      <w:kern w:val="28"/>
      <w:sz w:val="92"/>
      <w:szCs w:val="92"/>
    </w:rPr>
  </w:style>
  <w:style w:type="paragraph" w:customStyle="1" w:styleId="Labels">
    <w:name w:val="Labels"/>
    <w:rsid w:val="008E1718"/>
    <w:pPr>
      <w:spacing w:after="80" w:line="285" w:lineRule="auto"/>
    </w:pPr>
    <w:rPr>
      <w:rFonts w:ascii="Candara" w:eastAsia="Times New Roman" w:hAnsi="Candara" w:cs="Times New Roman"/>
      <w:color w:val="00000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Users\claude.falguiere\AppData\Roaming\Microsoft\Templates\WorldsBestCe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E5456E0F114EC0A3A2004CBEF6A2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D8295-1DCE-46A6-B041-6C991698164D}"/>
      </w:docPartPr>
      <w:docPartBody>
        <w:p w:rsidR="00000000" w:rsidRDefault="005957D4" w:rsidP="005957D4">
          <w:pPr>
            <w:pStyle w:val="ABE5456E0F114EC0A3A2004CBEF6A2A7"/>
          </w:pPr>
          <w:r w:rsidRPr="005D0D7B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Keelhauled BB">
    <w:panose1 w:val="020B0603050302020204"/>
    <w:charset w:val="00"/>
    <w:family w:val="swiss"/>
    <w:pitch w:val="variable"/>
    <w:sig w:usb0="00000203" w:usb1="00000000" w:usb2="00000000" w:usb3="00000000" w:csb0="00000005" w:csb1="00000000"/>
  </w:font>
  <w:font w:name="Kimberley">
    <w:panose1 w:val="02010A04020202080504"/>
    <w:charset w:val="00"/>
    <w:family w:val="auto"/>
    <w:pitch w:val="variable"/>
    <w:sig w:usb0="80000027" w:usb1="00000000" w:usb2="00000040" w:usb3="00000000" w:csb0="00000001" w:csb1="00000000"/>
  </w:font>
  <w:font w:name="Yellowjacket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957D4"/>
    <w:rsid w:val="005957D4"/>
    <w:rsid w:val="00DC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957D4"/>
    <w:rPr>
      <w:color w:val="808080"/>
    </w:rPr>
  </w:style>
  <w:style w:type="paragraph" w:customStyle="1" w:styleId="1E4AEF5FB6AE4A5AB760C6AC0DB49007">
    <w:name w:val="1E4AEF5FB6AE4A5AB760C6AC0DB49007"/>
    <w:rsid w:val="005957D4"/>
  </w:style>
  <w:style w:type="paragraph" w:customStyle="1" w:styleId="857FA7ED3DD34B379D82ABCA246ABD67">
    <w:name w:val="857FA7ED3DD34B379D82ABCA246ABD67"/>
    <w:rsid w:val="005957D4"/>
  </w:style>
  <w:style w:type="paragraph" w:customStyle="1" w:styleId="ABE5456E0F114EC0A3A2004CBEF6A2A7">
    <w:name w:val="ABE5456E0F114EC0A3A2004CBEF6A2A7"/>
    <w:rsid w:val="005957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D217-14C0-4246-A06E-229D0D36E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67322C-8222-4ED9-9252-3A05106BA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B61CC-D42D-4FEF-8866-DE7E27BBA7BC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915D1F2-1131-4FF1-A481-D5B86790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WorldsBestCert.dotx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1</cp:revision>
  <cp:lastPrinted>2008-04-01T18:08:00Z</cp:lastPrinted>
  <dcterms:created xsi:type="dcterms:W3CDTF">2011-04-12T12:42:00Z</dcterms:created>
  <dcterms:modified xsi:type="dcterms:W3CDTF">2011-04-12T13:01:00Z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TC102710119990</vt:lpwstr>
  </property>
</Properties>
</file>